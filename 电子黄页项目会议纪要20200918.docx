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7BEB" w:rsidRPr="00B7355E" w:rsidRDefault="00B7355E" w:rsidP="00B7355E">
      <w:pPr>
        <w:jc w:val="center"/>
        <w:rPr>
          <w:b/>
          <w:bCs/>
          <w:sz w:val="36"/>
          <w:szCs w:val="36"/>
        </w:rPr>
      </w:pPr>
      <w:r w:rsidRPr="00B7355E">
        <w:rPr>
          <w:rFonts w:hint="eastAsia"/>
          <w:b/>
          <w:bCs/>
          <w:sz w:val="36"/>
          <w:szCs w:val="36"/>
        </w:rPr>
        <w:t>会议纪要</w:t>
      </w:r>
    </w:p>
    <w:p w:rsidR="00B7355E" w:rsidRPr="00EF37B8" w:rsidRDefault="00B7355E" w:rsidP="00EF37B8">
      <w:pPr>
        <w:jc w:val="left"/>
      </w:pPr>
      <w:r w:rsidRPr="00B7355E">
        <w:rPr>
          <w:rFonts w:hint="eastAsia"/>
          <w:b/>
          <w:bCs/>
        </w:rPr>
        <w:t>【会议人员】</w:t>
      </w:r>
      <w:r w:rsidR="00943249" w:rsidRPr="00943249">
        <w:rPr>
          <w:rFonts w:hint="eastAsia"/>
        </w:rPr>
        <w:t>电信黄页：</w:t>
      </w:r>
      <w:r w:rsidR="00943249">
        <w:rPr>
          <w:rFonts w:hint="eastAsia"/>
        </w:rPr>
        <w:t>郎戟</w:t>
      </w:r>
      <w:r w:rsidR="00943249">
        <w:t xml:space="preserve"> </w:t>
      </w:r>
      <w:r w:rsidR="00943249">
        <w:rPr>
          <w:rFonts w:hint="eastAsia"/>
        </w:rPr>
        <w:t>陶雯静</w:t>
      </w:r>
      <w:r w:rsidR="00B22280">
        <w:rPr>
          <w:rFonts w:hint="eastAsia"/>
        </w:rPr>
        <w:t xml:space="preserve"> </w:t>
      </w:r>
      <w:r w:rsidR="001D1D45">
        <w:rPr>
          <w:rFonts w:hint="eastAsia"/>
        </w:rPr>
        <w:t>赵</w:t>
      </w:r>
      <w:r w:rsidR="006A2F4A">
        <w:rPr>
          <w:rFonts w:hint="eastAsia"/>
        </w:rPr>
        <w:t>晓</w:t>
      </w:r>
      <w:r w:rsidR="001D1D45">
        <w:rPr>
          <w:rFonts w:hint="eastAsia"/>
        </w:rPr>
        <w:t>倩</w:t>
      </w:r>
    </w:p>
    <w:p w:rsidR="000F344C" w:rsidRDefault="000F344C" w:rsidP="00B7355E">
      <w:pPr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</w:t>
      </w:r>
      <w:r w:rsidR="00B22280">
        <w:rPr>
          <w:rFonts w:hint="eastAsia"/>
        </w:rPr>
        <w:t>上海</w:t>
      </w:r>
      <w:r>
        <w:rPr>
          <w:rFonts w:hint="eastAsia"/>
        </w:rPr>
        <w:t>泽维：张恺</w:t>
      </w:r>
      <w:r>
        <w:t xml:space="preserve"> </w:t>
      </w:r>
      <w:r w:rsidR="006D7A05">
        <w:rPr>
          <w:rFonts w:hint="eastAsia"/>
        </w:rPr>
        <w:t>张晓琴</w:t>
      </w:r>
      <w:r w:rsidR="00F30D31">
        <w:rPr>
          <w:rFonts w:hint="eastAsia"/>
        </w:rPr>
        <w:t xml:space="preserve"> 武超凡 万姗姗</w:t>
      </w:r>
    </w:p>
    <w:p w:rsidR="00B64C3E" w:rsidRPr="00B7355E" w:rsidRDefault="00B64C3E" w:rsidP="00B7355E">
      <w:pPr>
        <w:jc w:val="left"/>
        <w:rPr>
          <w:b/>
          <w:bCs/>
        </w:rPr>
      </w:pPr>
    </w:p>
    <w:p w:rsidR="00B7355E" w:rsidRDefault="00B7355E" w:rsidP="00B7355E">
      <w:pPr>
        <w:jc w:val="left"/>
        <w:rPr>
          <w:b/>
          <w:bCs/>
        </w:rPr>
      </w:pPr>
      <w:r w:rsidRPr="00B7355E">
        <w:rPr>
          <w:rFonts w:hint="eastAsia"/>
          <w:b/>
          <w:bCs/>
        </w:rPr>
        <w:t>【会议时间】</w:t>
      </w:r>
      <w:r w:rsidR="000300CD">
        <w:t>2020年9月18日星期五</w:t>
      </w:r>
    </w:p>
    <w:p w:rsidR="00B64C3E" w:rsidRPr="00B7355E" w:rsidRDefault="00B64C3E" w:rsidP="00B7355E">
      <w:pPr>
        <w:jc w:val="left"/>
        <w:rPr>
          <w:b/>
          <w:bCs/>
        </w:rPr>
      </w:pPr>
    </w:p>
    <w:p w:rsidR="00B7355E" w:rsidRDefault="00B7355E" w:rsidP="00B7355E">
      <w:pPr>
        <w:jc w:val="left"/>
        <w:rPr>
          <w:b/>
          <w:bCs/>
        </w:rPr>
      </w:pPr>
      <w:r w:rsidRPr="00B7355E">
        <w:rPr>
          <w:rFonts w:hint="eastAsia"/>
          <w:b/>
          <w:bCs/>
        </w:rPr>
        <w:t>【会议地点】</w:t>
      </w:r>
      <w:r w:rsidR="000300CD" w:rsidRPr="000300CD">
        <w:rPr>
          <w:rFonts w:hint="eastAsia"/>
        </w:rPr>
        <w:t>上海泽维信息技术邮箱公司会议室</w:t>
      </w:r>
    </w:p>
    <w:p w:rsidR="00B64C3E" w:rsidRPr="00B7355E" w:rsidRDefault="00B64C3E" w:rsidP="00B7355E">
      <w:pPr>
        <w:jc w:val="left"/>
        <w:rPr>
          <w:b/>
          <w:bCs/>
        </w:rPr>
      </w:pPr>
    </w:p>
    <w:p w:rsidR="00B7355E" w:rsidRDefault="00B7355E" w:rsidP="00B7355E">
      <w:pPr>
        <w:jc w:val="left"/>
        <w:rPr>
          <w:b/>
          <w:bCs/>
        </w:rPr>
      </w:pPr>
      <w:r w:rsidRPr="00B7355E">
        <w:rPr>
          <w:rFonts w:hint="eastAsia"/>
          <w:b/>
          <w:bCs/>
        </w:rPr>
        <w:t>【会议内容】</w:t>
      </w:r>
    </w:p>
    <w:p w:rsidR="002103CC" w:rsidRPr="006D7A05" w:rsidRDefault="002103CC" w:rsidP="00B7355E">
      <w:pPr>
        <w:jc w:val="left"/>
      </w:pPr>
    </w:p>
    <w:p w:rsidR="00617EEC" w:rsidRDefault="00BD22B4" w:rsidP="00617EEC">
      <w:pPr>
        <w:jc w:val="left"/>
      </w:pPr>
      <w:r>
        <w:rPr>
          <w:rFonts w:hint="eastAsia"/>
        </w:rPr>
        <w:t>会议议程：</w:t>
      </w:r>
      <w:r w:rsidR="000300CD">
        <w:rPr>
          <w:rFonts w:hint="eastAsia"/>
        </w:rPr>
        <w:t>项目例会</w:t>
      </w:r>
    </w:p>
    <w:p w:rsidR="00125C55" w:rsidRDefault="00125C55" w:rsidP="00617EEC">
      <w:pPr>
        <w:jc w:val="left"/>
        <w:rPr>
          <w:rFonts w:hint="eastAsia"/>
        </w:rPr>
      </w:pPr>
    </w:p>
    <w:p w:rsidR="002103CC" w:rsidRPr="00125C55" w:rsidRDefault="00125C55" w:rsidP="00617EEC">
      <w:pPr>
        <w:jc w:val="left"/>
        <w:rPr>
          <w:b/>
          <w:bCs/>
        </w:rPr>
      </w:pPr>
      <w:r w:rsidRPr="00125C55">
        <w:rPr>
          <w:rFonts w:hint="eastAsia"/>
          <w:b/>
          <w:bCs/>
        </w:rPr>
        <w:t>会议内容：</w:t>
      </w:r>
    </w:p>
    <w:p w:rsidR="006B1405" w:rsidRDefault="00030838" w:rsidP="006B14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商户</w:t>
      </w:r>
      <w:r w:rsidR="001D1D45">
        <w:rPr>
          <w:rFonts w:hint="eastAsia"/>
        </w:rPr>
        <w:t>视频上传</w:t>
      </w:r>
      <w:r>
        <w:rPr>
          <w:rFonts w:hint="eastAsia"/>
        </w:rPr>
        <w:t>后台上传位置，可否添加文字提示，或者其他技术解决用户粘贴链接格式有误导致前端无法显示问题</w:t>
      </w:r>
      <w:r w:rsidR="00351E61">
        <w:rPr>
          <w:rFonts w:hint="eastAsia"/>
        </w:rPr>
        <w:t>，后续提交优化方案</w:t>
      </w:r>
      <w:r>
        <w:rPr>
          <w:rFonts w:hint="eastAsia"/>
        </w:rPr>
        <w:t>；</w:t>
      </w:r>
    </w:p>
    <w:p w:rsidR="00030838" w:rsidRDefault="000C3D5C" w:rsidP="006B14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1</w:t>
      </w:r>
      <w:r>
        <w:t>14</w:t>
      </w:r>
      <w:r>
        <w:rPr>
          <w:rFonts w:hint="eastAsia"/>
        </w:rPr>
        <w:t>品牌名片产品代码入库，1</w:t>
      </w:r>
      <w:r>
        <w:t>14</w:t>
      </w:r>
      <w:r>
        <w:rPr>
          <w:rFonts w:hint="eastAsia"/>
        </w:rPr>
        <w:t>品牌名片业务拓展地市为：</w:t>
      </w:r>
      <w:r w:rsidR="00993B5F">
        <w:rPr>
          <w:rFonts w:hint="eastAsia"/>
        </w:rPr>
        <w:t>无锡</w:t>
      </w:r>
      <w:r w:rsidR="00993B5F">
        <w:t xml:space="preserve"> </w:t>
      </w:r>
      <w:r w:rsidR="00993B5F">
        <w:rPr>
          <w:rFonts w:hint="eastAsia"/>
        </w:rPr>
        <w:t>盐城</w:t>
      </w:r>
    </w:p>
    <w:p w:rsidR="00B24752" w:rsidRDefault="00993B5F" w:rsidP="00B247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后期</w:t>
      </w:r>
      <w:r w:rsidR="00B24752">
        <w:rPr>
          <w:rFonts w:hint="eastAsia"/>
        </w:rPr>
        <w:t>文件称呼</w:t>
      </w:r>
      <w:r>
        <w:rPr>
          <w:rFonts w:hint="eastAsia"/>
        </w:rPr>
        <w:t>需严格按照</w:t>
      </w:r>
      <w:r w:rsidR="00B24752">
        <w:rPr>
          <w:rFonts w:hint="eastAsia"/>
        </w:rPr>
        <w:t>规范：</w:t>
      </w:r>
    </w:p>
    <w:p w:rsidR="00B24752" w:rsidRDefault="000C3D5C" w:rsidP="00B24752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集团：中国电信集团公司</w:t>
      </w:r>
      <w:r w:rsidR="00993B5F">
        <w:rPr>
          <w:rFonts w:hint="eastAsia"/>
        </w:rPr>
        <w:t>；</w:t>
      </w:r>
    </w:p>
    <w:p w:rsidR="00B24752" w:rsidRDefault="000C3D5C" w:rsidP="00B24752">
      <w:pPr>
        <w:pStyle w:val="a3"/>
        <w:ind w:left="840" w:firstLineChars="0" w:firstLine="0"/>
        <w:jc w:val="left"/>
      </w:pPr>
      <w:r>
        <w:rPr>
          <w:rFonts w:hint="eastAsia"/>
        </w:rPr>
        <w:t>黄页公司：黄页公司/集团黄页/中国电信集团</w:t>
      </w:r>
      <w:r w:rsidR="00B24752">
        <w:rPr>
          <w:rFonts w:hint="eastAsia"/>
        </w:rPr>
        <w:t>黄页信息</w:t>
      </w:r>
      <w:r>
        <w:rPr>
          <w:rFonts w:hint="eastAsia"/>
        </w:rPr>
        <w:t>技术有限公司</w:t>
      </w:r>
      <w:r w:rsidR="00B24752">
        <w:rPr>
          <w:rFonts w:hint="eastAsia"/>
        </w:rPr>
        <w:t>；</w:t>
      </w:r>
    </w:p>
    <w:p w:rsidR="002A1D63" w:rsidRDefault="00B24752" w:rsidP="00B24752">
      <w:pPr>
        <w:pStyle w:val="a3"/>
        <w:ind w:left="840" w:firstLineChars="0" w:firstLine="0"/>
        <w:jc w:val="left"/>
      </w:pPr>
      <w:r>
        <w:rPr>
          <w:rFonts w:hint="eastAsia"/>
        </w:rPr>
        <w:t>号百公司：号百公司/集团号百/全程；</w:t>
      </w:r>
    </w:p>
    <w:p w:rsidR="00664B93" w:rsidRDefault="00B24752" w:rsidP="0091259F">
      <w:pPr>
        <w:pStyle w:val="a3"/>
        <w:ind w:left="840" w:firstLineChars="0" w:firstLine="0"/>
        <w:jc w:val="left"/>
      </w:pPr>
      <w:r>
        <w:rPr>
          <w:rFonts w:hint="eastAsia"/>
        </w:rPr>
        <w:t>省里的</w:t>
      </w:r>
      <w:r w:rsidR="002A1D63">
        <w:rPr>
          <w:rFonts w:hint="eastAsia"/>
        </w:rPr>
        <w:t>：</w:t>
      </w:r>
      <w:r>
        <w:rPr>
          <w:rFonts w:hint="eastAsia"/>
        </w:rPr>
        <w:t>分公司，例黄页江苏省分公司</w:t>
      </w:r>
      <w:r w:rsidR="00993B5F">
        <w:rPr>
          <w:rFonts w:hint="eastAsia"/>
        </w:rPr>
        <w:t>；</w:t>
      </w:r>
    </w:p>
    <w:p w:rsidR="0091259F" w:rsidRDefault="0091259F" w:rsidP="00A674E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后续泽维技术部门需重点保证电子黄页平台安全性</w:t>
      </w:r>
    </w:p>
    <w:p w:rsidR="00125C55" w:rsidRDefault="00125C55" w:rsidP="00A74F73">
      <w:pPr>
        <w:jc w:val="left"/>
        <w:rPr>
          <w:rFonts w:hint="eastAsia"/>
        </w:rPr>
      </w:pPr>
    </w:p>
    <w:p w:rsidR="00A80F08" w:rsidRPr="003F37F8" w:rsidRDefault="003F37F8" w:rsidP="003F37F8">
      <w:pPr>
        <w:jc w:val="left"/>
        <w:rPr>
          <w:rFonts w:hint="eastAsia"/>
          <w:b/>
          <w:bCs/>
        </w:rPr>
      </w:pPr>
      <w:r w:rsidRPr="003F37F8">
        <w:rPr>
          <w:rFonts w:hint="eastAsia"/>
          <w:b/>
          <w:bCs/>
        </w:rPr>
        <w:t>下周工作计划：</w:t>
      </w:r>
    </w:p>
    <w:p w:rsidR="00A80F08" w:rsidRDefault="00A80F08" w:rsidP="003F37F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配合</w:t>
      </w:r>
      <w:r w:rsidR="0091259F">
        <w:rPr>
          <w:rFonts w:hint="eastAsia"/>
        </w:rPr>
        <w:t>广信</w:t>
      </w:r>
      <w:r>
        <w:rPr>
          <w:rFonts w:hint="eastAsia"/>
        </w:rPr>
        <w:t>网络安全行动</w:t>
      </w:r>
      <w:r w:rsidR="00184D62">
        <w:rPr>
          <w:rFonts w:hint="eastAsia"/>
        </w:rPr>
        <w:t>继续平台</w:t>
      </w:r>
      <w:r w:rsidR="005D4152">
        <w:rPr>
          <w:rFonts w:hint="eastAsia"/>
        </w:rPr>
        <w:t>漏洞修复；</w:t>
      </w:r>
    </w:p>
    <w:p w:rsidR="003F37F8" w:rsidRDefault="003F37F8" w:rsidP="003F37F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电子黄页手机验证码登陆+账号密码登陆方式功能9月2</w:t>
      </w:r>
      <w:r>
        <w:t>3</w:t>
      </w:r>
      <w:r>
        <w:rPr>
          <w:rFonts w:hint="eastAsia"/>
        </w:rPr>
        <w:t>后计划部署；</w:t>
      </w:r>
    </w:p>
    <w:p w:rsidR="003F37F8" w:rsidRDefault="003F37F8" w:rsidP="003F37F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短链生成功能，后续需与黄页公司技术部门徐静沟通正式对接时间，9月2</w:t>
      </w:r>
      <w:r>
        <w:t>3</w:t>
      </w:r>
      <w:r>
        <w:rPr>
          <w:rFonts w:hint="eastAsia"/>
        </w:rPr>
        <w:t>日后开始部署；</w:t>
      </w:r>
    </w:p>
    <w:p w:rsidR="003F37F8" w:rsidRPr="003F37F8" w:rsidRDefault="003F37F8" w:rsidP="003F37F8">
      <w:pPr>
        <w:jc w:val="left"/>
        <w:rPr>
          <w:rFonts w:hint="eastAsia"/>
        </w:rPr>
      </w:pPr>
    </w:p>
    <w:sectPr w:rsidR="003F37F8" w:rsidRPr="003F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0DC5"/>
    <w:multiLevelType w:val="hybridMultilevel"/>
    <w:tmpl w:val="C35083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A56144"/>
    <w:multiLevelType w:val="hybridMultilevel"/>
    <w:tmpl w:val="940AC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B01DD4"/>
    <w:multiLevelType w:val="hybridMultilevel"/>
    <w:tmpl w:val="05BA1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9A3BBA"/>
    <w:multiLevelType w:val="hybridMultilevel"/>
    <w:tmpl w:val="22EAD0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4C"/>
    <w:rsid w:val="00015E61"/>
    <w:rsid w:val="000300CD"/>
    <w:rsid w:val="00030838"/>
    <w:rsid w:val="00044524"/>
    <w:rsid w:val="00047442"/>
    <w:rsid w:val="00050F73"/>
    <w:rsid w:val="000614B8"/>
    <w:rsid w:val="00065E66"/>
    <w:rsid w:val="00072A73"/>
    <w:rsid w:val="000742B0"/>
    <w:rsid w:val="00077E64"/>
    <w:rsid w:val="000829D5"/>
    <w:rsid w:val="000C3D5C"/>
    <w:rsid w:val="000D315A"/>
    <w:rsid w:val="000F344C"/>
    <w:rsid w:val="00100E43"/>
    <w:rsid w:val="00103A1C"/>
    <w:rsid w:val="00110CE2"/>
    <w:rsid w:val="00125C55"/>
    <w:rsid w:val="00147B9F"/>
    <w:rsid w:val="001554E0"/>
    <w:rsid w:val="00161955"/>
    <w:rsid w:val="00167E97"/>
    <w:rsid w:val="0017492F"/>
    <w:rsid w:val="0017563F"/>
    <w:rsid w:val="00176841"/>
    <w:rsid w:val="00184D62"/>
    <w:rsid w:val="001B71ED"/>
    <w:rsid w:val="001D1D45"/>
    <w:rsid w:val="001F1887"/>
    <w:rsid w:val="002103CC"/>
    <w:rsid w:val="0022000E"/>
    <w:rsid w:val="00253B9C"/>
    <w:rsid w:val="002A1D63"/>
    <w:rsid w:val="002B5B18"/>
    <w:rsid w:val="002C1765"/>
    <w:rsid w:val="0030690B"/>
    <w:rsid w:val="0033553A"/>
    <w:rsid w:val="00351E61"/>
    <w:rsid w:val="003C60F8"/>
    <w:rsid w:val="003F37F8"/>
    <w:rsid w:val="003F500B"/>
    <w:rsid w:val="00450A21"/>
    <w:rsid w:val="00471CF4"/>
    <w:rsid w:val="004777F7"/>
    <w:rsid w:val="0049765A"/>
    <w:rsid w:val="004F009F"/>
    <w:rsid w:val="00512C44"/>
    <w:rsid w:val="00535059"/>
    <w:rsid w:val="00537BEB"/>
    <w:rsid w:val="00541AF2"/>
    <w:rsid w:val="00562102"/>
    <w:rsid w:val="0056780F"/>
    <w:rsid w:val="00570440"/>
    <w:rsid w:val="0059353C"/>
    <w:rsid w:val="00597F0E"/>
    <w:rsid w:val="005A70C2"/>
    <w:rsid w:val="005A7608"/>
    <w:rsid w:val="005D1B7D"/>
    <w:rsid w:val="005D4152"/>
    <w:rsid w:val="00617EEC"/>
    <w:rsid w:val="006261B8"/>
    <w:rsid w:val="00634C09"/>
    <w:rsid w:val="00664B93"/>
    <w:rsid w:val="006A2F4A"/>
    <w:rsid w:val="006B1405"/>
    <w:rsid w:val="006C3DB5"/>
    <w:rsid w:val="006C427E"/>
    <w:rsid w:val="006C6960"/>
    <w:rsid w:val="006D7A05"/>
    <w:rsid w:val="00702813"/>
    <w:rsid w:val="00726E5E"/>
    <w:rsid w:val="00785278"/>
    <w:rsid w:val="007A69ED"/>
    <w:rsid w:val="007B2F03"/>
    <w:rsid w:val="007D6E46"/>
    <w:rsid w:val="007E4DB6"/>
    <w:rsid w:val="007F3BE7"/>
    <w:rsid w:val="0081132F"/>
    <w:rsid w:val="00814BCF"/>
    <w:rsid w:val="00854C6E"/>
    <w:rsid w:val="0085605C"/>
    <w:rsid w:val="0089548A"/>
    <w:rsid w:val="008973F5"/>
    <w:rsid w:val="008A0672"/>
    <w:rsid w:val="008A65B9"/>
    <w:rsid w:val="008A75E0"/>
    <w:rsid w:val="008E1C2D"/>
    <w:rsid w:val="008F3840"/>
    <w:rsid w:val="0091259F"/>
    <w:rsid w:val="009221CE"/>
    <w:rsid w:val="00943249"/>
    <w:rsid w:val="00954B1D"/>
    <w:rsid w:val="00975B08"/>
    <w:rsid w:val="00993B5F"/>
    <w:rsid w:val="009A1414"/>
    <w:rsid w:val="009E4310"/>
    <w:rsid w:val="009F39F0"/>
    <w:rsid w:val="00A13043"/>
    <w:rsid w:val="00A156B9"/>
    <w:rsid w:val="00A34951"/>
    <w:rsid w:val="00A37B11"/>
    <w:rsid w:val="00A674EC"/>
    <w:rsid w:val="00A74F73"/>
    <w:rsid w:val="00A80F08"/>
    <w:rsid w:val="00AB4EA7"/>
    <w:rsid w:val="00AC1FD0"/>
    <w:rsid w:val="00AD0796"/>
    <w:rsid w:val="00AD58CA"/>
    <w:rsid w:val="00B15FF4"/>
    <w:rsid w:val="00B22280"/>
    <w:rsid w:val="00B24752"/>
    <w:rsid w:val="00B36D4B"/>
    <w:rsid w:val="00B64C3E"/>
    <w:rsid w:val="00B7355E"/>
    <w:rsid w:val="00BB2486"/>
    <w:rsid w:val="00BD22B4"/>
    <w:rsid w:val="00BE5562"/>
    <w:rsid w:val="00C0166B"/>
    <w:rsid w:val="00C1545C"/>
    <w:rsid w:val="00C439DE"/>
    <w:rsid w:val="00C44A26"/>
    <w:rsid w:val="00C70879"/>
    <w:rsid w:val="00CA606B"/>
    <w:rsid w:val="00CF0CEF"/>
    <w:rsid w:val="00CF3A8C"/>
    <w:rsid w:val="00D118E8"/>
    <w:rsid w:val="00D27FF9"/>
    <w:rsid w:val="00D34884"/>
    <w:rsid w:val="00D47EC4"/>
    <w:rsid w:val="00D5217E"/>
    <w:rsid w:val="00D8503F"/>
    <w:rsid w:val="00D85F56"/>
    <w:rsid w:val="00DB4638"/>
    <w:rsid w:val="00DC130C"/>
    <w:rsid w:val="00DD5DC9"/>
    <w:rsid w:val="00E31A44"/>
    <w:rsid w:val="00E43E1E"/>
    <w:rsid w:val="00E54692"/>
    <w:rsid w:val="00EF37B8"/>
    <w:rsid w:val="00EF7801"/>
    <w:rsid w:val="00F05414"/>
    <w:rsid w:val="00F30D31"/>
    <w:rsid w:val="00F3760C"/>
    <w:rsid w:val="00F40878"/>
    <w:rsid w:val="00F51178"/>
    <w:rsid w:val="00F9704F"/>
    <w:rsid w:val="00F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CA95"/>
  <w15:chartTrackingRefBased/>
  <w15:docId w15:val="{D71ADAF0-62E2-C842-9AE9-3C2D7502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hurzhang/Library/Group%20Containers/UBF8T346G9.Office/User%20Content.localized/Templates.localized/&#20250;&#35758;&#32426;&#3520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306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dcterms:created xsi:type="dcterms:W3CDTF">2020-09-03T09:18:00Z</dcterms:created>
  <dcterms:modified xsi:type="dcterms:W3CDTF">2020-09-18T07:56:00Z</dcterms:modified>
</cp:coreProperties>
</file>